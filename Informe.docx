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bidi="es-ES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0E44829E" wp14:editId="0340FC21">
                <wp:simplePos x="0" y="0"/>
                <wp:positionH relativeFrom="page">
                  <wp:posOffset>-121920</wp:posOffset>
                </wp:positionH>
                <wp:positionV relativeFrom="page">
                  <wp:posOffset>-132080</wp:posOffset>
                </wp:positionV>
                <wp:extent cx="7772400" cy="10829925"/>
                <wp:effectExtent l="0" t="0" r="0" b="9525"/>
                <wp:wrapNone/>
                <wp:docPr id="6" name="Rectángulo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29925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650F0" id="Rectángulo 6" o:spid="_x0000_s1026" style="position:absolute;margin-left:-9.6pt;margin-top:-10.4pt;width:612pt;height:852.7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&#13;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11676" w:type="dxa"/>
        <w:tblLayout w:type="fixed"/>
        <w:tblLook w:val="0600" w:firstRow="0" w:lastRow="0" w:firstColumn="0" w:lastColumn="0" w:noHBand="1" w:noVBand="1"/>
      </w:tblPr>
      <w:tblGrid>
        <w:gridCol w:w="1870"/>
        <w:gridCol w:w="4196"/>
        <w:gridCol w:w="1870"/>
        <w:gridCol w:w="1414"/>
        <w:gridCol w:w="456"/>
        <w:gridCol w:w="1870"/>
      </w:tblGrid>
      <w:tr w:rsidR="00E40A8E" w:rsidTr="00E40A8E">
        <w:trPr>
          <w:gridAfter w:val="5"/>
          <w:wAfter w:w="9806" w:type="dxa"/>
          <w:trHeight w:val="1349"/>
        </w:trPr>
        <w:tc>
          <w:tcPr>
            <w:tcW w:w="1870" w:type="dxa"/>
          </w:tcPr>
          <w:p w:rsidR="00E40A8E" w:rsidRDefault="00E40A8E"/>
        </w:tc>
      </w:tr>
      <w:tr w:rsidR="005276A8" w:rsidTr="00E40A8E">
        <w:trPr>
          <w:gridAfter w:val="2"/>
          <w:wAfter w:w="2326" w:type="dxa"/>
          <w:trHeight w:val="2858"/>
        </w:trPr>
        <w:tc>
          <w:tcPr>
            <w:tcW w:w="9350" w:type="dxa"/>
            <w:gridSpan w:val="4"/>
          </w:tcPr>
          <w:p w:rsidR="005276A8" w:rsidRPr="00537DAC" w:rsidRDefault="00B53533" w:rsidP="00E40A8E">
            <w:pPr>
              <w:pStyle w:val="Ttulo"/>
            </w:pPr>
            <w:r w:rsidRPr="00E40A8E">
              <w:rPr>
                <w:b/>
                <w:bCs/>
                <w:sz w:val="56"/>
                <w:szCs w:val="21"/>
              </w:rPr>
              <w:t>Taller de investigación:</w:t>
            </w:r>
            <w:r w:rsidRPr="00E40A8E">
              <w:rPr>
                <w:sz w:val="56"/>
                <w:szCs w:val="21"/>
              </w:rPr>
              <w:t xml:space="preserve"> La influencia de la altura de los jugadores en la eficacia del ataque en el beach volley</w:t>
            </w:r>
          </w:p>
        </w:tc>
      </w:tr>
      <w:tr w:rsidR="00ED38DD" w:rsidTr="00E40A8E">
        <w:trPr>
          <w:gridAfter w:val="2"/>
          <w:wAfter w:w="2326" w:type="dxa"/>
          <w:trHeight w:val="6768"/>
        </w:trPr>
        <w:tc>
          <w:tcPr>
            <w:tcW w:w="9350" w:type="dxa"/>
            <w:gridSpan w:val="4"/>
            <w:vAlign w:val="bottom"/>
          </w:tcPr>
          <w:p w:rsidR="00E40A8E" w:rsidRDefault="00E40A8E" w:rsidP="00E40A8E">
            <w:pPr>
              <w:jc w:val="center"/>
            </w:pPr>
          </w:p>
          <w:p w:rsidR="00ED38DD" w:rsidRDefault="00E40A8E" w:rsidP="00E40A8E">
            <w:pPr>
              <w:jc w:val="center"/>
            </w:pPr>
            <w:r>
              <w:fldChar w:fldCharType="begin"/>
            </w:r>
            <w:r>
              <w:instrText xml:space="preserve"> INCLUDEPICTURE "https://external-content.duckduckgo.com/iu/?u=https%3A%2F%2Fgc2018.thecgf.com%2Fsites%2Fdefault%2Ffiles%2Fstyles%2Fflexslider_full%2Fpublic%2Fbeach-volleyball.jpg%3Fitok%3Dwwte1nbd&amp;f=1&amp;nofb=1"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B37809A" wp14:editId="5B4D556E">
                  <wp:extent cx="4177862" cy="4177862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829" cy="4184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40A8E" w:rsidTr="00E40A8E">
        <w:trPr>
          <w:trHeight w:val="3510"/>
        </w:trPr>
        <w:tc>
          <w:tcPr>
            <w:tcW w:w="6066" w:type="dxa"/>
            <w:gridSpan w:val="2"/>
            <w:vAlign w:val="bottom"/>
          </w:tcPr>
          <w:p w:rsidR="005276A8" w:rsidRDefault="005276A8" w:rsidP="00ED38DD">
            <w:pPr>
              <w:pStyle w:val="Ttulo2"/>
            </w:pPr>
            <w:r w:rsidRPr="0017354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8113C74" wp14:editId="14D44AE3">
                      <wp:extent cx="1378039" cy="51516"/>
                      <wp:effectExtent l="0" t="0" r="6350" b="0"/>
                      <wp:docPr id="4" name="Rectángulo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63CC67" id="Rectángulo 4" o:spid="_x0000_s1026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&#13;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:rsidR="005276A8" w:rsidRDefault="00223123" w:rsidP="00ED38DD">
            <w:pPr>
              <w:pStyle w:val="Subttulo"/>
            </w:pPr>
            <w:r>
              <w:t>Vicente Aguirre</w:t>
            </w:r>
          </w:p>
          <w:p w:rsidR="005276A8" w:rsidRDefault="00E40A8E" w:rsidP="00ED38DD">
            <w:pPr>
              <w:pStyle w:val="Subttulo"/>
            </w:pPr>
            <w:r>
              <w:t xml:space="preserve">Profesor: </w:t>
            </w:r>
            <w:r w:rsidR="00223123">
              <w:t>Raimundo Sánchez</w:t>
            </w:r>
          </w:p>
        </w:tc>
        <w:tc>
          <w:tcPr>
            <w:tcW w:w="1870" w:type="dxa"/>
            <w:vAlign w:val="bottom"/>
          </w:tcPr>
          <w:p w:rsidR="005276A8" w:rsidRDefault="005276A8" w:rsidP="00ED38DD"/>
        </w:tc>
        <w:tc>
          <w:tcPr>
            <w:tcW w:w="1870" w:type="dxa"/>
            <w:gridSpan w:val="2"/>
            <w:vAlign w:val="bottom"/>
          </w:tcPr>
          <w:p w:rsidR="005276A8" w:rsidRDefault="005276A8" w:rsidP="00ED38DD"/>
        </w:tc>
        <w:tc>
          <w:tcPr>
            <w:tcW w:w="1870" w:type="dxa"/>
            <w:vAlign w:val="bottom"/>
          </w:tcPr>
          <w:p w:rsidR="005276A8" w:rsidRDefault="005276A8" w:rsidP="00ED38DD"/>
        </w:tc>
      </w:tr>
    </w:tbl>
    <w:p w:rsidR="00537DAC" w:rsidRPr="00A45BDD" w:rsidRDefault="00537DAC">
      <w:pPr>
        <w:rPr>
          <w:sz w:val="36"/>
          <w:szCs w:val="36"/>
        </w:rPr>
      </w:pPr>
    </w:p>
    <w:p w:rsidR="00017B10" w:rsidRDefault="005D4907">
      <w:r>
        <w:rPr>
          <w:noProof/>
          <w:lang w:bidi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5F3F133D" wp14:editId="5C7273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5029200"/>
                <wp:effectExtent l="0" t="0" r="0" b="0"/>
                <wp:wrapNone/>
                <wp:docPr id="8" name="Rectángulo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02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0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5AE2" id="Rectángulo 8" o:spid="_x0000_s1026" style="position:absolute;margin-left:0;margin-top:0;width:612pt;height:39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" fillcolor="#eed0c6 [3206]" stroked="f" strokeweight="2pt">
                <v:fill opacity="26214f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76F40" w:rsidTr="00992A76">
        <w:trPr>
          <w:trHeight w:val="7632"/>
        </w:trPr>
        <w:tc>
          <w:tcPr>
            <w:tcW w:w="9350" w:type="dxa"/>
            <w:gridSpan w:val="2"/>
          </w:tcPr>
          <w:p w:rsidR="00A76F40" w:rsidRPr="00537DAC" w:rsidRDefault="007473AA" w:rsidP="00992A76">
            <w:pPr>
              <w:pStyle w:val="Ttulo1"/>
            </w:pPr>
            <w:r>
              <w:t>Resumen</w:t>
            </w:r>
          </w:p>
          <w:p w:rsidR="00A76F40" w:rsidRDefault="00A76F40" w:rsidP="00992A76">
            <w:pPr>
              <w:pStyle w:val="Textodeintroduccin"/>
            </w:pPr>
          </w:p>
          <w:p w:rsidR="00DA0265" w:rsidRDefault="007473AA" w:rsidP="00992A76">
            <w:pPr>
              <w:pStyle w:val="Textodeintroduccin"/>
            </w:pPr>
            <w:r>
              <w:t xml:space="preserve">El Taller de Investigación Sports Analytics </w:t>
            </w:r>
            <w:r w:rsidR="00C226A4">
              <w:t xml:space="preserve">trata sobre el análisis de diversos deportes a partir de el trabajo con datos </w:t>
            </w:r>
            <w:r w:rsidR="006C668D">
              <w:t xml:space="preserve">reclutados. El deporte en el cual se </w:t>
            </w:r>
            <w:r w:rsidR="00410FB0">
              <w:t>enfocará</w:t>
            </w:r>
            <w:r w:rsidR="006C668D">
              <w:t xml:space="preserve"> este trabajo es el voleibol de playa, </w:t>
            </w:r>
            <w:r w:rsidR="00410FB0">
              <w:t xml:space="preserve">un deporte el cual no es de grandes bases de datos ni de muchos análisis, por lo que se podrá colaborare y aportar a esta área. </w:t>
            </w:r>
            <w:r w:rsidR="00992A76">
              <w:t>El foco para analizar</w:t>
            </w:r>
            <w:r w:rsidR="00410FB0">
              <w:t xml:space="preserve"> es la influencia que puede tener la altura </w:t>
            </w:r>
            <w:r w:rsidR="009A50AF">
              <w:t xml:space="preserve">de los jugadores a la hora de atacar, </w:t>
            </w:r>
            <w:r w:rsidR="00DA0265">
              <w:t>ya que,</w:t>
            </w:r>
            <w:r w:rsidR="009A50AF">
              <w:t xml:space="preserve"> por conocimientos del deporte, la altura es importante, pero el poder reflejar esto en datos</w:t>
            </w:r>
            <w:r w:rsidR="00DA0265">
              <w:t xml:space="preserve"> entrega un respaldo a esa hipótesis. Además, en las parejas de jugadores, siempre podemos encontrarnos con diversas alturas, lo cual influye en las tácticas de juego, por lo </w:t>
            </w:r>
            <w:r w:rsidR="00992A76">
              <w:t>tanto,</w:t>
            </w:r>
            <w:r w:rsidR="00DA0265">
              <w:t xml:space="preserve"> el análisis de este componente del juego es de gran relevancia.</w:t>
            </w:r>
          </w:p>
        </w:tc>
      </w:tr>
      <w:tr w:rsidR="00A76F40" w:rsidTr="005E69C5">
        <w:trPr>
          <w:trHeight w:val="6768"/>
        </w:trPr>
        <w:tc>
          <w:tcPr>
            <w:tcW w:w="4675" w:type="dxa"/>
          </w:tcPr>
          <w:p w:rsidR="00A76F40" w:rsidRDefault="00992A76" w:rsidP="00992A76">
            <w:pPr>
              <w:pStyle w:val="Texto"/>
            </w:pPr>
            <w:r>
              <w:t>El voleibol de playa es un deporte que nace del voleibol de gimnasio, el voleibol clásico, el mas conocido.</w:t>
            </w:r>
          </w:p>
        </w:tc>
        <w:tc>
          <w:tcPr>
            <w:tcW w:w="4675" w:type="dxa"/>
          </w:tcPr>
          <w:p w:rsidR="00A76F40" w:rsidRDefault="00A76F40" w:rsidP="00537DAC">
            <w:pPr>
              <w:pStyle w:val="Texto"/>
            </w:pPr>
          </w:p>
        </w:tc>
      </w:tr>
    </w:tbl>
    <w:p w:rsidR="00BE02BB" w:rsidRDefault="00BE02BB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A7317" w:rsidTr="00ED38DD">
        <w:tc>
          <w:tcPr>
            <w:tcW w:w="4675" w:type="dxa"/>
            <w:tcBorders>
              <w:top w:val="single" w:sz="24" w:space="0" w:color="EED0C6" w:themeColor="accent3"/>
            </w:tcBorders>
          </w:tcPr>
          <w:p w:rsidR="00AA7317" w:rsidRPr="00AA7317" w:rsidRDefault="00AA7317" w:rsidP="00AA7317">
            <w:pPr>
              <w:pStyle w:val="Texto"/>
            </w:pPr>
          </w:p>
        </w:tc>
        <w:tc>
          <w:tcPr>
            <w:tcW w:w="4675" w:type="dxa"/>
            <w:tcBorders>
              <w:top w:val="single" w:sz="24" w:space="0" w:color="EED0C6" w:themeColor="accent3"/>
            </w:tcBorders>
          </w:tcPr>
          <w:p w:rsidR="00AA7317" w:rsidRDefault="00AA7317" w:rsidP="00AA7317">
            <w:pPr>
              <w:pStyle w:val="Texto"/>
            </w:pPr>
          </w:p>
        </w:tc>
      </w:tr>
      <w:tr w:rsidR="00AA7317" w:rsidTr="00ED38DD">
        <w:tc>
          <w:tcPr>
            <w:tcW w:w="4675" w:type="dxa"/>
          </w:tcPr>
          <w:p w:rsidR="00AA7317" w:rsidRDefault="004C13F0" w:rsidP="00F00CEE">
            <w:pPr>
              <w:pStyle w:val="Ttulo5"/>
            </w:pPr>
            <w:sdt>
              <w:sdtPr>
                <w:id w:val="-204878306"/>
                <w:placeholder>
                  <w:docPart w:val="0F849D96EDBDA44595A90F03ABC12C80"/>
                </w:placeholder>
                <w:temporary/>
                <w:showingPlcHdr/>
                <w15:appearance w15:val="hidden"/>
              </w:sdtPr>
              <w:sdtEndPr/>
              <w:sdtContent>
                <w:r w:rsidR="00F00CEE" w:rsidRPr="00AA7317">
                  <w:rPr>
                    <w:lang w:bidi="es-ES"/>
                  </w:rPr>
                  <w:t>Lorem Ipsum es simplemente un texto ficticio de la industria de la impresión y la composición tipográfica.</w:t>
                </w:r>
              </w:sdtContent>
            </w:sdt>
          </w:p>
        </w:tc>
        <w:tc>
          <w:tcPr>
            <w:tcW w:w="4675" w:type="dxa"/>
          </w:tcPr>
          <w:sdt>
            <w:sdtPr>
              <w:id w:val="630140188"/>
              <w:placeholder>
                <w:docPart w:val="B25A5B4F4122034199E5BF91C2352001"/>
              </w:placeholder>
              <w:temporary/>
              <w:showingPlcHdr/>
              <w15:appearance w15:val="hidden"/>
            </w:sdtPr>
            <w:sdtEndPr/>
            <w:sdtContent>
              <w:p w:rsidR="00F00CEE" w:rsidRDefault="00F00CEE" w:rsidP="00F00CEE">
                <w:pPr>
                  <w:pStyle w:val="Texto"/>
                </w:pPr>
                <w:r>
                  <w:rPr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:rsidR="00F00CEE" w:rsidRDefault="00F00CEE" w:rsidP="00F00CEE">
                <w:pPr>
                  <w:pStyle w:val="Texto"/>
                </w:pPr>
              </w:p>
              <w:p w:rsidR="00F00CEE" w:rsidRDefault="00F00CEE" w:rsidP="00F00CEE">
                <w:pPr>
                  <w:pStyle w:val="Texto"/>
                </w:pPr>
                <w:r>
                  <w:rPr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  <w:p w:rsidR="00F00CEE" w:rsidRDefault="00F00CEE" w:rsidP="00F00CEE">
                <w:pPr>
                  <w:pStyle w:val="Texto"/>
                </w:pPr>
              </w:p>
              <w:p w:rsidR="00AA7317" w:rsidRDefault="00F00CEE" w:rsidP="00537DAC">
                <w:pPr>
                  <w:pStyle w:val="Texto"/>
                </w:pPr>
                <w:r>
                  <w:rPr>
                    <w:lang w:bidi="es-ES"/>
                  </w:rPr>
                  <w:t>Lorem Ipsum es simplemente un texto ficticio de la industria de la impresión y la composición tipográfica. Lorem Ipsum ha sido el texto ficticio estándar de la industria desde los años 1500, cuando una impresora desconocida tomó una variedad de letras y las mezcló para crear un tipo de libro de muestra.</w:t>
                </w:r>
              </w:p>
            </w:sdtContent>
          </w:sdt>
        </w:tc>
      </w:tr>
      <w:tr w:rsidR="00AA7317" w:rsidTr="00ED38DD">
        <w:trPr>
          <w:trHeight w:val="248"/>
        </w:trPr>
        <w:tc>
          <w:tcPr>
            <w:tcW w:w="4675" w:type="dxa"/>
            <w:tcBorders>
              <w:bottom w:val="single" w:sz="24" w:space="0" w:color="EED0C6" w:themeColor="accent3"/>
            </w:tcBorders>
          </w:tcPr>
          <w:p w:rsidR="00AA7317" w:rsidRDefault="00AA7317" w:rsidP="00AA7317">
            <w:pPr>
              <w:pStyle w:val="Texto"/>
            </w:pPr>
          </w:p>
        </w:tc>
        <w:tc>
          <w:tcPr>
            <w:tcW w:w="4675" w:type="dxa"/>
            <w:tcBorders>
              <w:bottom w:val="single" w:sz="24" w:space="0" w:color="EED0C6" w:themeColor="accent3"/>
            </w:tcBorders>
          </w:tcPr>
          <w:p w:rsidR="00AA7317" w:rsidRDefault="00AA7317" w:rsidP="00AA7317">
            <w:pPr>
              <w:pStyle w:val="Texto"/>
            </w:pPr>
          </w:p>
        </w:tc>
      </w:tr>
      <w:tr w:rsidR="00AA7317" w:rsidRPr="003649BB" w:rsidTr="005E69C5">
        <w:trPr>
          <w:trHeight w:val="5637"/>
        </w:trPr>
        <w:tc>
          <w:tcPr>
            <w:tcW w:w="9350" w:type="dxa"/>
            <w:gridSpan w:val="2"/>
            <w:tcBorders>
              <w:top w:val="single" w:sz="24" w:space="0" w:color="EED0C6" w:themeColor="accent3"/>
            </w:tcBorders>
            <w:vAlign w:val="center"/>
          </w:tcPr>
          <w:p w:rsidR="00AA7317" w:rsidRPr="00287D52" w:rsidRDefault="00287D52" w:rsidP="00ED38DD">
            <w:pPr>
              <w:pStyle w:val="Ttulo2"/>
              <w:rPr>
                <w:lang w:val="en-US"/>
              </w:rPr>
            </w:pPr>
            <w:r w:rsidRPr="00287D52">
              <w:rPr>
                <w:lang w:val="en-US"/>
              </w:rPr>
              <w:lastRenderedPageBreak/>
              <w:t>Data set</w:t>
            </w:r>
          </w:p>
          <w:p w:rsidR="00AA7317" w:rsidRPr="00287D52" w:rsidRDefault="00AA7317" w:rsidP="00ED38DD">
            <w:pPr>
              <w:rPr>
                <w:lang w:val="en-US"/>
              </w:rPr>
            </w:pPr>
          </w:p>
          <w:p w:rsidR="00F11BEA" w:rsidRDefault="00287D52" w:rsidP="00ED38DD">
            <w:pPr>
              <w:pStyle w:val="Texto"/>
              <w:rPr>
                <w:lang w:val="es-CL"/>
              </w:rPr>
            </w:pPr>
            <w:r w:rsidRPr="00287D52">
              <w:rPr>
                <w:lang w:val="es-CL"/>
              </w:rPr>
              <w:t xml:space="preserve">El data set utilizado </w:t>
            </w:r>
            <w:r>
              <w:rPr>
                <w:lang w:val="es-CL"/>
              </w:rPr>
              <w:t>contiene la información de</w:t>
            </w:r>
            <w:r w:rsidR="009A531C">
              <w:rPr>
                <w:lang w:val="es-CL"/>
              </w:rPr>
              <w:t xml:space="preserve"> diversos parti</w:t>
            </w:r>
            <w:r w:rsidR="00F11BEA">
              <w:rPr>
                <w:lang w:val="es-CL"/>
              </w:rPr>
              <w:t>d</w:t>
            </w:r>
            <w:r w:rsidR="009A531C">
              <w:rPr>
                <w:lang w:val="es-CL"/>
              </w:rPr>
              <w:t>os oficiales</w:t>
            </w:r>
            <w:r w:rsidR="00F11BEA">
              <w:rPr>
                <w:lang w:val="es-CL"/>
              </w:rPr>
              <w:t xml:space="preserve"> de voleibol playa </w:t>
            </w:r>
            <w:r w:rsidR="009A531C">
              <w:rPr>
                <w:lang w:val="es-CL"/>
              </w:rPr>
              <w:t xml:space="preserve">del circuito AVP </w:t>
            </w:r>
            <w:r w:rsidR="00F11BEA">
              <w:rPr>
                <w:lang w:val="es-CL"/>
              </w:rPr>
              <w:t>y</w:t>
            </w:r>
            <w:r w:rsidR="009A531C">
              <w:rPr>
                <w:lang w:val="es-CL"/>
              </w:rPr>
              <w:t xml:space="preserve"> </w:t>
            </w:r>
            <w:r w:rsidR="00F11BEA">
              <w:rPr>
                <w:lang w:val="es-CL"/>
              </w:rPr>
              <w:t>FIVB</w:t>
            </w:r>
            <w:r w:rsidR="0000235B">
              <w:rPr>
                <w:lang w:val="es-CL"/>
              </w:rPr>
              <w:t>,</w:t>
            </w:r>
            <w:r w:rsidR="00F11BEA">
              <w:rPr>
                <w:lang w:val="es-CL"/>
              </w:rPr>
              <w:t xml:space="preserve"> donde se nos entregan los datos tanto del equipo ganador como del perdedor, además de datos del partido</w:t>
            </w:r>
            <w:r w:rsidR="00AB4CC1">
              <w:rPr>
                <w:lang w:val="es-CL"/>
              </w:rPr>
              <w:t xml:space="preserve"> y campeonato</w:t>
            </w:r>
            <w:r w:rsidR="00F11BEA">
              <w:rPr>
                <w:lang w:val="es-CL"/>
              </w:rPr>
              <w:t>.</w:t>
            </w:r>
            <w:r w:rsidR="0000235B">
              <w:rPr>
                <w:lang w:val="es-CL"/>
              </w:rPr>
              <w:t xml:space="preserve"> </w:t>
            </w:r>
          </w:p>
          <w:p w:rsidR="00AB4CC1" w:rsidRDefault="00AB4CC1" w:rsidP="00ED38DD">
            <w:pPr>
              <w:pStyle w:val="Texto"/>
              <w:rPr>
                <w:lang w:val="es-CL"/>
              </w:rPr>
            </w:pPr>
          </w:p>
          <w:p w:rsidR="00292072" w:rsidRDefault="00AB4CC1" w:rsidP="00ED38DD">
            <w:pPr>
              <w:pStyle w:val="Texto"/>
              <w:rPr>
                <w:lang w:val="es-CL"/>
              </w:rPr>
            </w:pPr>
            <w:r>
              <w:rPr>
                <w:lang w:val="es-CL"/>
              </w:rPr>
              <w:t>En el dataset se trabajo con los NA’s, ya que habia una gran cantidad de datos con NA, por lo que para cada columna se trabajo de distinta manera.</w:t>
            </w:r>
          </w:p>
          <w:p w:rsidR="00292072" w:rsidRDefault="00292072" w:rsidP="00ED38DD">
            <w:pPr>
              <w:pStyle w:val="Texto"/>
              <w:rPr>
                <w:lang w:val="es-CL"/>
              </w:rPr>
            </w:pPr>
          </w:p>
          <w:p w:rsidR="00AB4CC1" w:rsidRDefault="00292072" w:rsidP="00ED38DD">
            <w:pPr>
              <w:pStyle w:val="Texto"/>
              <w:rPr>
                <w:color w:val="FF0000"/>
                <w:lang w:val="es-CL"/>
              </w:rPr>
            </w:pPr>
            <w:r>
              <w:rPr>
                <w:color w:val="FF0000"/>
                <w:lang w:val="es-CL"/>
              </w:rPr>
              <w:t>¿Cómo trabajar con los NA’s de los jugadores? , ya que en cada fila vienen 4  jugadores.</w:t>
            </w:r>
          </w:p>
          <w:p w:rsidR="00292072" w:rsidRDefault="00292072" w:rsidP="00ED38DD">
            <w:pPr>
              <w:pStyle w:val="Texto"/>
              <w:rPr>
                <w:lang w:val="es-CL"/>
              </w:rPr>
            </w:pPr>
            <w:r>
              <w:rPr>
                <w:lang w:val="es-CL"/>
              </w:rPr>
              <w:t>Columnas eliminadas:</w:t>
            </w:r>
          </w:p>
          <w:p w:rsidR="00292072" w:rsidRDefault="00292072" w:rsidP="00ED38DD">
            <w:pPr>
              <w:pStyle w:val="Texto"/>
              <w:rPr>
                <w:lang w:val="es-CL"/>
              </w:rPr>
            </w:pPr>
          </w:p>
          <w:p w:rsidR="006D6529" w:rsidRDefault="006D6529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W_p1_birthdate</w:t>
            </w:r>
            <w:r>
              <w:rPr>
                <w:lang w:val="es-CL"/>
              </w:rPr>
              <w:t>, ya que hay una columna con la edad del jugador, por lo que es irrelevante.</w:t>
            </w:r>
            <w:bookmarkStart w:id="0" w:name="_GoBack"/>
            <w:bookmarkEnd w:id="0"/>
          </w:p>
          <w:p w:rsidR="00292072" w:rsidRPr="00292072" w:rsidRDefault="00292072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</w:p>
          <w:p w:rsidR="00F11BEA" w:rsidRDefault="00F11BEA" w:rsidP="00ED38DD">
            <w:pPr>
              <w:pStyle w:val="Texto"/>
              <w:rPr>
                <w:lang w:val="es-CL"/>
              </w:rPr>
            </w:pPr>
          </w:p>
          <w:p w:rsidR="00AA7317" w:rsidRDefault="00F11BEA" w:rsidP="00ED38DD">
            <w:pPr>
              <w:pStyle w:val="Texto"/>
              <w:rPr>
                <w:lang w:val="es-CL"/>
              </w:rPr>
            </w:pPr>
            <w:r>
              <w:rPr>
                <w:lang w:val="es-CL"/>
              </w:rPr>
              <w:t>C</w:t>
            </w:r>
            <w:r w:rsidR="0000235B">
              <w:rPr>
                <w:lang w:val="es-CL"/>
              </w:rPr>
              <w:t>ontiene las siguientes columnas:</w:t>
            </w:r>
          </w:p>
          <w:p w:rsidR="0000235B" w:rsidRDefault="0000235B" w:rsidP="0000235B">
            <w:pPr>
              <w:pStyle w:val="Texto"/>
              <w:rPr>
                <w:lang w:val="es-CL"/>
              </w:rPr>
            </w:pPr>
          </w:p>
          <w:p w:rsidR="0000235B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Circuit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Tournament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Country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Year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Gender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Match_num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W_player1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W_p</w:t>
            </w:r>
            <w:r>
              <w:rPr>
                <w:lang w:val="es-CL"/>
              </w:rPr>
              <w:t>1_birthdate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W_</w:t>
            </w:r>
            <w:r>
              <w:rPr>
                <w:lang w:val="es-CL"/>
              </w:rPr>
              <w:t>p1_age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W_player1</w:t>
            </w:r>
          </w:p>
          <w:p w:rsidR="009A531C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W_player1</w:t>
            </w:r>
          </w:p>
          <w:p w:rsidR="009A531C" w:rsidRPr="003649BB" w:rsidRDefault="009A531C" w:rsidP="006D6529">
            <w:pPr>
              <w:pStyle w:val="Texto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W_player1</w:t>
            </w:r>
          </w:p>
        </w:tc>
      </w:tr>
    </w:tbl>
    <w:p w:rsidR="00370139" w:rsidRPr="00287D52" w:rsidRDefault="00370139">
      <w:pPr>
        <w:rPr>
          <w:lang w:val="es-CL"/>
        </w:rPr>
      </w:pPr>
    </w:p>
    <w:p w:rsidR="00314EDE" w:rsidRPr="003649BB" w:rsidRDefault="00314EDE">
      <w:pPr>
        <w:rPr>
          <w:lang w:val="es-CL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50"/>
      </w:tblGrid>
      <w:tr w:rsidR="00AA7317" w:rsidTr="00ED38DD">
        <w:trPr>
          <w:trHeight w:val="13392"/>
        </w:trPr>
        <w:tc>
          <w:tcPr>
            <w:tcW w:w="9350" w:type="dxa"/>
            <w:vAlign w:val="center"/>
          </w:tcPr>
          <w:p w:rsidR="00AA7317" w:rsidRDefault="00AA7317" w:rsidP="00ED38DD">
            <w:pPr>
              <w:jc w:val="center"/>
            </w:pPr>
            <w:r w:rsidRPr="00173543">
              <w:rPr>
                <w:noProof/>
                <w:lang w:bidi="es-ES"/>
              </w:rPr>
              <w:lastRenderedPageBreak/>
              <mc:AlternateContent>
                <mc:Choice Requires="wps">
                  <w:drawing>
                    <wp:inline distT="0" distB="0" distL="0" distR="0" wp14:anchorId="14DA87BB" wp14:editId="35C322CD">
                      <wp:extent cx="5067301" cy="259080"/>
                      <wp:effectExtent l="0" t="0" r="0" b="0"/>
                      <wp:docPr id="21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931" y="21600"/>
                                    </a:lnTo>
                                    <a:lnTo>
                                      <a:pt x="931" y="11012"/>
                                    </a:lnTo>
                                    <a:lnTo>
                                      <a:pt x="20669" y="11012"/>
                                    </a:lnTo>
                                    <a:lnTo>
                                      <a:pt x="20669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D8E597" id="Forma" o:spid="_x0000_s1026" style="width:399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" path="m,l,21600r931,l931,11012r19738,l20669,21600r931,l21600,,,xe" fillcolor="#eed0c6 [3206]" stroked="f" strokeweight="1pt">
                      <v:stroke miterlimit="4" joinstyle="miter"/>
                      <v:path arrowok="t" o:extrusionok="f" o:connecttype="custom" o:connectlocs="2533651,129540;2533651,129540;2533651,129540;2533651,129540" o:connectangles="0,90,180,270"/>
                      <w10:anchorlock/>
                    </v:shape>
                  </w:pict>
                </mc:Fallback>
              </mc:AlternateContent>
            </w:r>
          </w:p>
          <w:p w:rsidR="00AA7317" w:rsidRDefault="004C13F0" w:rsidP="00ED38DD">
            <w:pPr>
              <w:pStyle w:val="Cita"/>
            </w:pPr>
            <w:sdt>
              <w:sdtPr>
                <w:id w:val="-114835746"/>
                <w:placeholder>
                  <w:docPart w:val="A477F7F88494674D922AC9E818419119"/>
                </w:placeholder>
                <w:temporary/>
                <w:showingPlcHdr/>
                <w15:appearance w15:val="hidden"/>
              </w:sdtPr>
              <w:sdtEndPr/>
              <w:sdtContent>
                <w:r w:rsidR="00834654" w:rsidRPr="00AA7317">
                  <w:rPr>
                    <w:lang w:bidi="es-ES"/>
                  </w:rPr>
                  <w:t>Lorem ipsum es simplemente un texto ficticio de la industria de la impresión y la composición tipográfica.</w:t>
                </w:r>
              </w:sdtContent>
            </w:sdt>
          </w:p>
          <w:p w:rsidR="00AA7317" w:rsidRPr="00AA7317" w:rsidRDefault="00A82D92" w:rsidP="00ED38DD">
            <w:pPr>
              <w:jc w:val="center"/>
            </w:pPr>
            <w:r w:rsidRPr="0017354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129F27F" wp14:editId="1A1AE4E5">
                      <wp:extent cx="5067301" cy="260350"/>
                      <wp:effectExtent l="0" t="0" r="0" b="6350"/>
                      <wp:docPr id="20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603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0669" y="0"/>
                                    </a:moveTo>
                                    <a:lnTo>
                                      <a:pt x="20669" y="10747"/>
                                    </a:lnTo>
                                    <a:lnTo>
                                      <a:pt x="931" y="10747"/>
                                    </a:lnTo>
                                    <a:lnTo>
                                      <a:pt x="9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0A5DFC" id="Forma" o:spid="_x0000_s1026" style="width:399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" path="m20669,r,10747l931,10747,931,,,,,21600r21600,l21600,r-931,xe" fillcolor="#eed0c6 [3206]" stroked="f" strokeweight="1pt">
                      <v:stroke miterlimit="4" joinstyle="miter"/>
                      <v:path arrowok="t" o:extrusionok="f" o:connecttype="custom" o:connectlocs="2533651,130175;2533651,130175;2533651,130175;2533651,130175" o:connectangles="0,90,180,270"/>
                      <w10:anchorlock/>
                    </v:shape>
                  </w:pict>
                </mc:Fallback>
              </mc:AlternateContent>
            </w:r>
          </w:p>
        </w:tc>
      </w:tr>
    </w:tbl>
    <w:p w:rsidR="00314EDE" w:rsidRDefault="00314EDE"/>
    <w:sectPr w:rsidR="00314EDE" w:rsidSect="00842716">
      <w:footerReference w:type="even" r:id="rId12"/>
      <w:footerReference w:type="default" r:id="rId13"/>
      <w:pgSz w:w="11906" w:h="16838" w:code="9"/>
      <w:pgMar w:top="720" w:right="1282" w:bottom="720" w:left="128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3F0" w:rsidRDefault="004C13F0" w:rsidP="0006271E">
      <w:r>
        <w:separator/>
      </w:r>
    </w:p>
  </w:endnote>
  <w:endnote w:type="continuationSeparator" w:id="0">
    <w:p w:rsidR="004C13F0" w:rsidRDefault="004C13F0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7642044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06271E" w:rsidRDefault="0006271E" w:rsidP="00857B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:rsidR="0006271E" w:rsidRDefault="0006271E" w:rsidP="000627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9663569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06271E" w:rsidRDefault="0006271E" w:rsidP="00A45A59">
        <w:pPr>
          <w:pStyle w:val="Piedepgina"/>
        </w:pPr>
        <w:r w:rsidRPr="00D85677">
          <w:rPr>
            <w:rStyle w:val="Nmerodepgina"/>
            <w:rFonts w:ascii="Corbel" w:eastAsia="Corbel" w:hAnsi="Corbel" w:cs="Corbel"/>
            <w:lang w:bidi="es-ES"/>
          </w:rPr>
          <w:t xml:space="preserve">PÁGINA </w:t>
        </w:r>
        <w:r w:rsidRPr="00D85677">
          <w:rPr>
            <w:rStyle w:val="Nmerodepgina"/>
            <w:rFonts w:ascii="Corbel" w:eastAsia="Corbel" w:hAnsi="Corbel" w:cs="Corbel"/>
            <w:lang w:bidi="es-ES"/>
          </w:rPr>
          <w:fldChar w:fldCharType="begin"/>
        </w:r>
        <w:r w:rsidRPr="00D85677">
          <w:rPr>
            <w:rStyle w:val="Nmerodepgina"/>
            <w:rFonts w:ascii="Corbel" w:eastAsia="Corbel" w:hAnsi="Corbel" w:cs="Corbel"/>
            <w:lang w:bidi="es-ES"/>
          </w:rPr>
          <w:instrText xml:space="preserve"> PAGE </w:instrText>
        </w:r>
        <w:r w:rsidRPr="00D85677">
          <w:rPr>
            <w:rStyle w:val="Nmerodepgina"/>
            <w:rFonts w:ascii="Corbel" w:eastAsia="Corbel" w:hAnsi="Corbel" w:cs="Corbel"/>
            <w:lang w:bidi="es-ES"/>
          </w:rPr>
          <w:fldChar w:fldCharType="separate"/>
        </w:r>
        <w:r w:rsidR="005E69C5">
          <w:rPr>
            <w:rStyle w:val="Nmerodepgina"/>
            <w:rFonts w:ascii="Corbel" w:eastAsia="Corbel" w:hAnsi="Corbel" w:cs="Corbel"/>
            <w:noProof/>
            <w:lang w:bidi="es-ES"/>
          </w:rPr>
          <w:t>4</w:t>
        </w:r>
        <w:r w:rsidRPr="00D85677">
          <w:rPr>
            <w:rStyle w:val="Nmerodepgina"/>
            <w:rFonts w:ascii="Corbel" w:eastAsia="Corbel" w:hAnsi="Corbel" w:cs="Corbel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3F0" w:rsidRDefault="004C13F0" w:rsidP="0006271E">
      <w:r>
        <w:separator/>
      </w:r>
    </w:p>
  </w:footnote>
  <w:footnote w:type="continuationSeparator" w:id="0">
    <w:p w:rsidR="004C13F0" w:rsidRDefault="004C13F0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5706"/>
    <w:multiLevelType w:val="hybridMultilevel"/>
    <w:tmpl w:val="B3903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2CF"/>
    <w:multiLevelType w:val="hybridMultilevel"/>
    <w:tmpl w:val="ABE057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054"/>
    <w:multiLevelType w:val="hybridMultilevel"/>
    <w:tmpl w:val="9F0AD8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056E"/>
    <w:multiLevelType w:val="hybridMultilevel"/>
    <w:tmpl w:val="E23CC89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23"/>
    <w:rsid w:val="0000235B"/>
    <w:rsid w:val="00003D38"/>
    <w:rsid w:val="00017B10"/>
    <w:rsid w:val="00056442"/>
    <w:rsid w:val="0006271E"/>
    <w:rsid w:val="000B5D29"/>
    <w:rsid w:val="000D54C3"/>
    <w:rsid w:val="00173543"/>
    <w:rsid w:val="001B4A49"/>
    <w:rsid w:val="001E06EE"/>
    <w:rsid w:val="00223123"/>
    <w:rsid w:val="00287D52"/>
    <w:rsid w:val="00292072"/>
    <w:rsid w:val="00314EDE"/>
    <w:rsid w:val="003649BB"/>
    <w:rsid w:val="00370139"/>
    <w:rsid w:val="00394B52"/>
    <w:rsid w:val="00410FB0"/>
    <w:rsid w:val="004B5F4C"/>
    <w:rsid w:val="004C13F0"/>
    <w:rsid w:val="004C7F2B"/>
    <w:rsid w:val="005120A6"/>
    <w:rsid w:val="005276A8"/>
    <w:rsid w:val="00537DAC"/>
    <w:rsid w:val="005D4907"/>
    <w:rsid w:val="005E69C5"/>
    <w:rsid w:val="00667CD7"/>
    <w:rsid w:val="006748DB"/>
    <w:rsid w:val="006C60E6"/>
    <w:rsid w:val="006C668D"/>
    <w:rsid w:val="006D6529"/>
    <w:rsid w:val="00715806"/>
    <w:rsid w:val="007473AA"/>
    <w:rsid w:val="007D3858"/>
    <w:rsid w:val="0081410C"/>
    <w:rsid w:val="00815D34"/>
    <w:rsid w:val="00834654"/>
    <w:rsid w:val="00842716"/>
    <w:rsid w:val="00856259"/>
    <w:rsid w:val="008A5F4C"/>
    <w:rsid w:val="00952F7D"/>
    <w:rsid w:val="00992A76"/>
    <w:rsid w:val="009A50AF"/>
    <w:rsid w:val="009A531C"/>
    <w:rsid w:val="00A32309"/>
    <w:rsid w:val="00A45A59"/>
    <w:rsid w:val="00A45BDD"/>
    <w:rsid w:val="00A6381B"/>
    <w:rsid w:val="00A76F40"/>
    <w:rsid w:val="00A82D92"/>
    <w:rsid w:val="00A83EF7"/>
    <w:rsid w:val="00AA570B"/>
    <w:rsid w:val="00AA7317"/>
    <w:rsid w:val="00AB4CC1"/>
    <w:rsid w:val="00B53533"/>
    <w:rsid w:val="00B864BA"/>
    <w:rsid w:val="00BE02BB"/>
    <w:rsid w:val="00C226A4"/>
    <w:rsid w:val="00CE44CD"/>
    <w:rsid w:val="00D62CAD"/>
    <w:rsid w:val="00D64ACC"/>
    <w:rsid w:val="00D85677"/>
    <w:rsid w:val="00DA0265"/>
    <w:rsid w:val="00E40A8E"/>
    <w:rsid w:val="00E4622C"/>
    <w:rsid w:val="00E8561E"/>
    <w:rsid w:val="00ED38DD"/>
    <w:rsid w:val="00F00CEE"/>
    <w:rsid w:val="00F11BEA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85C8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Ttulo1">
    <w:name w:val="heading 1"/>
    <w:basedOn w:val="Ttulo3"/>
    <w:next w:val="Normal"/>
    <w:link w:val="Ttulo1Car"/>
    <w:qFormat/>
    <w:rsid w:val="00537DAC"/>
    <w:pPr>
      <w:outlineLvl w:val="0"/>
    </w:pPr>
  </w:style>
  <w:style w:type="paragraph" w:styleId="Ttulo2">
    <w:name w:val="heading 2"/>
    <w:basedOn w:val="Ttulo3"/>
    <w:next w:val="Normal"/>
    <w:link w:val="Ttulo2Car"/>
    <w:uiPriority w:val="1"/>
    <w:qFormat/>
    <w:rsid w:val="00537DAC"/>
    <w:pPr>
      <w:outlineLvl w:val="1"/>
    </w:pPr>
    <w:rPr>
      <w:color w:val="EED0C6" w:themeColor="accent3"/>
    </w:rPr>
  </w:style>
  <w:style w:type="paragraph" w:styleId="Ttulo3">
    <w:name w:val="heading 3"/>
    <w:basedOn w:val="Normal"/>
    <w:next w:val="Normal"/>
    <w:link w:val="Ttulo3C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5276A8"/>
    <w:rPr>
      <w:sz w:val="10"/>
    </w:rPr>
  </w:style>
  <w:style w:type="paragraph" w:styleId="Textodeglobo">
    <w:name w:val="Balloon Text"/>
    <w:basedOn w:val="Normal"/>
    <w:link w:val="TextodegloboC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Ttulo2Car">
    <w:name w:val="Título 2 Car"/>
    <w:basedOn w:val="Fuentedeprrafopredeter"/>
    <w:link w:val="Ttulo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Ttulo3Car">
    <w:name w:val="Título 3 Car"/>
    <w:basedOn w:val="Fuentedeprrafopredeter"/>
    <w:link w:val="Ttulo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o">
    <w:name w:val="Texto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Encabezado">
    <w:name w:val="header"/>
    <w:basedOn w:val="Normal"/>
    <w:link w:val="EncabezadoC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0CEE"/>
  </w:style>
  <w:style w:type="paragraph" w:styleId="Piedepgina">
    <w:name w:val="footer"/>
    <w:basedOn w:val="Normal"/>
    <w:link w:val="PiedepginaC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Nmerodepgina">
    <w:name w:val="page number"/>
    <w:basedOn w:val="Fuentedeprrafopredeter"/>
    <w:uiPriority w:val="99"/>
    <w:semiHidden/>
    <w:rsid w:val="0006271E"/>
  </w:style>
  <w:style w:type="character" w:customStyle="1" w:styleId="Ttulo5Car">
    <w:name w:val="Título 5 Car"/>
    <w:basedOn w:val="Fuentedeprrafopredeter"/>
    <w:link w:val="Ttulo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Cita">
    <w:name w:val="Quote"/>
    <w:basedOn w:val="Normal"/>
    <w:next w:val="Normal"/>
    <w:link w:val="CitaC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CitaCar">
    <w:name w:val="Cita Car"/>
    <w:basedOn w:val="Fuentedeprrafopredeter"/>
    <w:link w:val="Cita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Textodelmarcadordeposicin">
    <w:name w:val="Placeholder Text"/>
    <w:basedOn w:val="Fuentedeprrafopredeter"/>
    <w:uiPriority w:val="99"/>
    <w:semiHidden/>
    <w:rsid w:val="00F00CEE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tuloCar">
    <w:name w:val="Título Car"/>
    <w:basedOn w:val="Fuentedeprrafopredeter"/>
    <w:link w:val="Ttulo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Textodeintroduccin">
    <w:name w:val="Texto de introducción"/>
    <w:basedOn w:val="Ttulo4"/>
    <w:uiPriority w:val="7"/>
    <w:qFormat/>
    <w:rsid w:val="00537DAC"/>
  </w:style>
  <w:style w:type="paragraph" w:styleId="Subttulo">
    <w:name w:val="Subtitle"/>
    <w:basedOn w:val="Normal"/>
    <w:next w:val="Normal"/>
    <w:link w:val="SubttuloCar"/>
    <w:uiPriority w:val="11"/>
    <w:qFormat/>
    <w:rsid w:val="00537DAC"/>
    <w:rPr>
      <w:i/>
      <w:sz w:val="42"/>
    </w:rPr>
  </w:style>
  <w:style w:type="character" w:customStyle="1" w:styleId="SubttuloCar">
    <w:name w:val="Subtítulo Car"/>
    <w:basedOn w:val="Fuentedeprrafopredeter"/>
    <w:link w:val="Subttulo"/>
    <w:uiPriority w:val="11"/>
    <w:rsid w:val="00537DAC"/>
    <w:rPr>
      <w:i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guirre/Library/Group%20Containers/UBF8T346G9.Office/User%20Content.localized/Templates.localized/tf677647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849D96EDBDA44595A90F03ABC12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2FFC4-75DF-E74A-B2CA-31730BC5EADB}"/>
      </w:docPartPr>
      <w:docPartBody>
        <w:p w:rsidR="00000000" w:rsidRDefault="00DB0BCB">
          <w:pPr>
            <w:pStyle w:val="0F849D96EDBDA44595A90F03ABC12C80"/>
          </w:pPr>
          <w:r w:rsidRPr="00AA7317">
            <w:rPr>
              <w:lang w:bidi="es-ES"/>
            </w:rPr>
            <w:t>Lorem Ipsum es simplemente un texto ficticio de la industria de la impresión y la composición tipográfica.</w:t>
          </w:r>
        </w:p>
      </w:docPartBody>
    </w:docPart>
    <w:docPart>
      <w:docPartPr>
        <w:name w:val="B25A5B4F4122034199E5BF91C2352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C9619-CECC-2546-850B-C46808B7C213}"/>
      </w:docPartPr>
      <w:docPartBody>
        <w:p w:rsidR="00257375" w:rsidRDefault="00DB0BCB" w:rsidP="00F00CEE">
          <w:pPr>
            <w:pStyle w:val="Text"/>
          </w:pPr>
          <w:r>
            <w:rPr>
              <w:lang w:val="es-ES" w:bidi="es-ES"/>
            </w:rPr>
            <w:t>Lorem Ipsum es simplemente un texto ficticio de la industria d</w:t>
          </w:r>
          <w:r>
            <w:rPr>
              <w:lang w:val="es-ES" w:bidi="es-ES"/>
            </w:rPr>
            <w:t>e la impresión y la composición tipográfica. Lorem Ipsum ha sido el texto ficticio estándar de la industria desde los años 1500, cuando una impresora desconocida tomó una variedad de letras y las mezcló para crear un tipo de libro de muestra.</w:t>
          </w:r>
        </w:p>
        <w:p w:rsidR="00257375" w:rsidRDefault="00DB0BCB" w:rsidP="00F00CEE">
          <w:pPr>
            <w:pStyle w:val="Text"/>
          </w:pPr>
        </w:p>
        <w:p w:rsidR="00257375" w:rsidRDefault="00DB0BCB" w:rsidP="00F00CEE">
          <w:pPr>
            <w:pStyle w:val="Text"/>
          </w:pPr>
          <w:r>
            <w:rPr>
              <w:lang w:val="es-ES" w:bidi="es-ES"/>
            </w:rPr>
            <w:t xml:space="preserve">Lorem Ipsum </w:t>
          </w:r>
          <w:r>
            <w:rPr>
              <w:lang w:val="es-ES" w:bidi="es-ES"/>
            </w:rPr>
            <w:t>es simplemente un texto ficticio de la industria de la impresión y la composición tipográfica. Lorem Ipsum ha sido el texto ficticio estándar de la industria desde los años 1500, cuando una impresora desconocida tomó una variedad de letras y las mezcló par</w:t>
          </w:r>
          <w:r>
            <w:rPr>
              <w:lang w:val="es-ES" w:bidi="es-ES"/>
            </w:rPr>
            <w:t>a crear un tipo de libro de muestra.</w:t>
          </w:r>
        </w:p>
        <w:p w:rsidR="00257375" w:rsidRDefault="00DB0BCB" w:rsidP="00F00CEE">
          <w:pPr>
            <w:pStyle w:val="Text"/>
          </w:pPr>
        </w:p>
        <w:p w:rsidR="00000000" w:rsidRDefault="00DB0BCB">
          <w:pPr>
            <w:pStyle w:val="B25A5B4F4122034199E5BF91C2352001"/>
          </w:pPr>
          <w:r>
            <w:rPr>
              <w:lang w:bidi="es-ES"/>
            </w:rPr>
            <w:t>Lorem Ipsum es simplemente un texto ficticio de la industria de la impresión y la composición tipográfica. Lorem Ipsum ha sido el texto ficticio estándar de la industria desde los años 1500, cuando una impresora descon</w:t>
          </w:r>
          <w:r>
            <w:rPr>
              <w:lang w:bidi="es-ES"/>
            </w:rPr>
            <w:t>ocida tomó una variedad de letras y las mezcló para crear un tipo de libro de muestra.</w:t>
          </w:r>
        </w:p>
      </w:docPartBody>
    </w:docPart>
    <w:docPart>
      <w:docPartPr>
        <w:name w:val="A477F7F88494674D922AC9E81841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DB610-F3C6-104E-961C-411F7CFAE2ED}"/>
      </w:docPartPr>
      <w:docPartBody>
        <w:p w:rsidR="00000000" w:rsidRDefault="00DB0BCB">
          <w:pPr>
            <w:pStyle w:val="A477F7F88494674D922AC9E818419119"/>
          </w:pPr>
          <w:r w:rsidRPr="00AA7317">
            <w:rPr>
              <w:lang w:bidi="es-ES"/>
            </w:rPr>
            <w:t>Lorem Ipsum es simplemente un texto ficticio de la industria de la impresión y la composición tipográfica.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CB"/>
    <w:rsid w:val="00D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1D0B8CFC839A4B9DBC5663409767A1">
    <w:name w:val="AA1D0B8CFC839A4B9DBC5663409767A1"/>
  </w:style>
  <w:style w:type="paragraph" w:customStyle="1" w:styleId="C1DA9D7703A2A5449F9AB65F6A2F41F7">
    <w:name w:val="C1DA9D7703A2A5449F9AB65F6A2F41F7"/>
  </w:style>
  <w:style w:type="paragraph" w:customStyle="1" w:styleId="C4CF294427F24346B83EB122E0B0153E">
    <w:name w:val="C4CF294427F24346B83EB122E0B0153E"/>
  </w:style>
  <w:style w:type="paragraph" w:customStyle="1" w:styleId="F148AB1861B6374BAC6DD1A88A8C7BC2">
    <w:name w:val="F148AB1861B6374BAC6DD1A88A8C7BC2"/>
  </w:style>
  <w:style w:type="paragraph" w:customStyle="1" w:styleId="C74EA771F0BF2542B69BAE6394C4B89F">
    <w:name w:val="C74EA771F0BF2542B69BAE6394C4B89F"/>
  </w:style>
  <w:style w:type="paragraph" w:customStyle="1" w:styleId="1C546A26FF99CB4AB81D01E10E704302">
    <w:name w:val="1C546A26FF99CB4AB81D01E10E704302"/>
  </w:style>
  <w:style w:type="paragraph" w:customStyle="1" w:styleId="IntroductionText">
    <w:name w:val="Introduction Text"/>
    <w:basedOn w:val="Ttulo4"/>
    <w:uiPriority w:val="7"/>
    <w:qFormat/>
    <w:rPr>
      <w:rFonts w:asciiTheme="minorHAnsi" w:hAnsiTheme="minorHAnsi"/>
      <w:color w:val="4472C4" w:themeColor="accent1"/>
      <w:sz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A969C54C68A9143AC46795C44777F41">
    <w:name w:val="1A969C54C68A9143AC46795C44777F41"/>
  </w:style>
  <w:style w:type="paragraph" w:customStyle="1" w:styleId="Text">
    <w:name w:val="Text"/>
    <w:basedOn w:val="Normal"/>
    <w:uiPriority w:val="5"/>
    <w:qFormat/>
    <w:rPr>
      <w:rFonts w:eastAsiaTheme="minorHAnsi"/>
      <w:i/>
      <w:color w:val="000000" w:themeColor="text1"/>
      <w:sz w:val="28"/>
      <w:lang w:val="en-US" w:eastAsia="en-US"/>
    </w:rPr>
  </w:style>
  <w:style w:type="paragraph" w:customStyle="1" w:styleId="71361E2BBF0068448612953E5A07AA54">
    <w:name w:val="71361E2BBF0068448612953E5A07AA54"/>
  </w:style>
  <w:style w:type="paragraph" w:customStyle="1" w:styleId="0D91483244214746A0B1574E225861A2">
    <w:name w:val="0D91483244214746A0B1574E225861A2"/>
  </w:style>
  <w:style w:type="paragraph" w:customStyle="1" w:styleId="0F849D96EDBDA44595A90F03ABC12C80">
    <w:name w:val="0F849D96EDBDA44595A90F03ABC12C80"/>
  </w:style>
  <w:style w:type="paragraph" w:customStyle="1" w:styleId="B25A5B4F4122034199E5BF91C2352001">
    <w:name w:val="B25A5B4F4122034199E5BF91C2352001"/>
  </w:style>
  <w:style w:type="paragraph" w:customStyle="1" w:styleId="2941E6A5EC9ADE4AA883DF5FF081FF75">
    <w:name w:val="2941E6A5EC9ADE4AA883DF5FF081FF75"/>
  </w:style>
  <w:style w:type="paragraph" w:customStyle="1" w:styleId="7F300A92E76B76419FF8C6FB4DB5B16F">
    <w:name w:val="7F300A92E76B76419FF8C6FB4DB5B16F"/>
  </w:style>
  <w:style w:type="paragraph" w:customStyle="1" w:styleId="A477F7F88494674D922AC9E818419119">
    <w:name w:val="A477F7F88494674D922AC9E818419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8151301-116E-CF40-A572-39F89884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tf67764705_win32.dotx</Template>
  <TotalTime>0</TotalTime>
  <Pages>5</Pages>
  <Words>495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2022-09-20T15:26:00Z</dcterms:created>
  <dcterms:modified xsi:type="dcterms:W3CDTF">2022-09-23T21:58:00Z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